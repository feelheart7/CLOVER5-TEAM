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会议纪要</w:t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1、“CLOVER5”团队正式成立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2018年5月19日，“CLOVER5”团队正式成立。本团队由五名成员组成，包括刘佳慧、穆琼、杨光磊、马佩鑫、魏家劲，其中魏家劲被推选为CLOVER5的队长。本团队的第一次会议是讨论选题的问题。山东省软件设计大赛，列出了很多方向，经过综合考虑，本团队选择了“互联网+”应用软件的创意设计与实现这一命题。选择了命题之后就开始讨论各队员想要设计的软件。</w:t>
      </w:r>
    </w:p>
    <w:p>
      <w:p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基于移动互联网的智能车载APP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几天时间的查找资料，并且了解现如今网络软件的需求，本团队在2018年5月22日正式确立的软件设计的方向“基于移动互联网的智能车载APP”，主要侧重于驾驶车辆之前对身体状况进行检测这一方面。现如今，各行各业的软件越来越多，可关于行车前身体检测的软件几乎为零，因此我们希望通过设计这样一款APP来解决由于身体健康状况而造成的交通事故越来越多的问题。最后，队长分配了任务，包括制作调查问卷，并进行需求分析，进一步考虑我们软件的可行性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模块划分以及功能分配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2018年6月12日，队长通过需求分析，进行了模块划分以及功能分配。之后由队员对各自的模块进行详细的基本流程处理和概要设计，完善软件的功能，对软件功能进行详细的设计，方便未来的代码编写。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软件测试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2018年8月6日，本团队进行代码整合，整合完成之后队员们对软件进行全方面的测试，通过第一步的测试，队员们发现了许多各自在编写代码时出现的问题，为未来进一步完善软件奠定了基础。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“安行”诞生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经过几天对软件进行反复的修改和测试，2018年8月10日下午“安行1.0”正式诞生，它承载着所有队员的希望。希望队员们所有的努力和付出都会得到应有的回报。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2306B"/>
    <w:multiLevelType w:val="singleLevel"/>
    <w:tmpl w:val="2182306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B108A9"/>
    <w:rsid w:val="0AFC070E"/>
    <w:rsid w:val="2B464A8A"/>
    <w:rsid w:val="316D14EE"/>
    <w:rsid w:val="31B108A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2018-09-17T14:36:00Z</dcterms:created>
  <dc:creator>我走以后</dc:creator>
  <cp:lastModifiedBy>我走以后</cp:lastModifiedBy>
  <dcterms:modified xsi:type="dcterms:W3CDTF">2018-09-20T06:17:59Z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